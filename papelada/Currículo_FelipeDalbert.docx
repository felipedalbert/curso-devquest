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 w:themeColor="accent4"/>
  <w:body>
    <w:tbl>
      <w:tblPr>
        <w:tblStyle w:val="Tabelacomgrade"/>
        <w:tblW w:w="50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142"/>
        <w:gridCol w:w="927"/>
        <w:gridCol w:w="377"/>
        <w:gridCol w:w="3679"/>
      </w:tblGrid>
      <w:tr w:rsidR="00D06A78" w:rsidRPr="00A47C0B" w:rsidTr="00AF67B1">
        <w:trPr>
          <w:trHeight w:val="559"/>
        </w:trPr>
        <w:tc>
          <w:tcPr>
            <w:tcW w:w="4253" w:type="dxa"/>
            <w:vMerge w:val="restart"/>
          </w:tcPr>
          <w:p w:rsidR="0058312A" w:rsidRPr="0058312A" w:rsidRDefault="0058312A" w:rsidP="0058312A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Felipe</w:t>
            </w:r>
          </w:p>
          <w:p w:rsidR="00CB1D3C" w:rsidRPr="00A47C0B" w:rsidRDefault="00F33ABD" w:rsidP="0058312A">
            <w:pPr>
              <w:pStyle w:val="Subttulo"/>
              <w:rPr>
                <w:noProof/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6CF72C" wp14:editId="6E5306C2">
                      <wp:simplePos x="0" y="0"/>
                      <wp:positionH relativeFrom="column">
                        <wp:posOffset>-1254017</wp:posOffset>
                      </wp:positionH>
                      <wp:positionV relativeFrom="paragraph">
                        <wp:posOffset>601932</wp:posOffset>
                      </wp:positionV>
                      <wp:extent cx="3838755" cy="0"/>
                      <wp:effectExtent l="0" t="0" r="28575" b="19050"/>
                      <wp:wrapNone/>
                      <wp:docPr id="9" name="Conector re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387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CC25D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75pt,47.4pt" to="203.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" strokecolor="#00798b [3204]" strokeweight=".5pt">
                      <v:stroke joinstyle="miter"/>
                    </v:line>
                  </w:pict>
                </mc:Fallback>
              </mc:AlternateContent>
            </w:r>
            <w:r w:rsidR="0058312A">
              <w:rPr>
                <w:noProof/>
                <w:lang w:val="pt-BR"/>
              </w:rPr>
              <w:t>Dalbert</w:t>
            </w:r>
          </w:p>
        </w:tc>
        <w:tc>
          <w:tcPr>
            <w:tcW w:w="142" w:type="dxa"/>
          </w:tcPr>
          <w:p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927" w:type="dxa"/>
          </w:tcPr>
          <w:p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4056" w:type="dxa"/>
            <w:gridSpan w:val="2"/>
            <w:tcBorders>
              <w:bottom w:val="single" w:sz="4" w:space="0" w:color="3A8C95" w:themeColor="accent5" w:themeShade="80"/>
            </w:tcBorders>
          </w:tcPr>
          <w:p w:rsidR="00CB1D3C" w:rsidRPr="00A47C0B" w:rsidRDefault="00CB1D3C" w:rsidP="0058312A">
            <w:pPr>
              <w:pStyle w:val="Ttulo3"/>
              <w:outlineLvl w:val="2"/>
              <w:rPr>
                <w:noProof/>
                <w:lang w:val="pt-BR"/>
              </w:rPr>
            </w:pPr>
          </w:p>
        </w:tc>
      </w:tr>
      <w:tr w:rsidR="00D06A78" w:rsidRPr="00A47C0B" w:rsidTr="00AF67B1">
        <w:trPr>
          <w:trHeight w:val="558"/>
        </w:trPr>
        <w:tc>
          <w:tcPr>
            <w:tcW w:w="4253" w:type="dxa"/>
            <w:vMerge/>
          </w:tcPr>
          <w:p w:rsidR="00CB1D3C" w:rsidRPr="00A47C0B" w:rsidRDefault="00CB1D3C" w:rsidP="003E7783">
            <w:pPr>
              <w:pStyle w:val="Ttulo1"/>
              <w:ind w:left="-113"/>
              <w:outlineLvl w:val="0"/>
              <w:rPr>
                <w:noProof/>
                <w:lang w:val="pt-BR"/>
              </w:rPr>
            </w:pPr>
          </w:p>
        </w:tc>
        <w:tc>
          <w:tcPr>
            <w:tcW w:w="142" w:type="dxa"/>
          </w:tcPr>
          <w:p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927" w:type="dxa"/>
          </w:tcPr>
          <w:p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4056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CB1D3C" w:rsidRPr="00A47C0B" w:rsidRDefault="00D06A78" w:rsidP="0058312A">
            <w:pPr>
              <w:pStyle w:val="Ttulo4"/>
              <w:outlineLvl w:val="3"/>
              <w:rPr>
                <w:noProof/>
                <w:lang w:val="pt-BR"/>
              </w:rPr>
            </w:pPr>
            <w:r w:rsidRPr="0058312A">
              <w:rPr>
                <w:noProof/>
                <w:lang w:val="pt-BR" w:eastAsia="pt-BR"/>
              </w:rPr>
              <w:drawing>
                <wp:anchor distT="0" distB="0" distL="114300" distR="114300" simplePos="0" relativeHeight="251658240" behindDoc="0" locked="0" layoutInCell="1" allowOverlap="1" wp14:anchorId="02372E07" wp14:editId="19ED653D">
                  <wp:simplePos x="0" y="0"/>
                  <wp:positionH relativeFrom="page">
                    <wp:posOffset>6985</wp:posOffset>
                  </wp:positionH>
                  <wp:positionV relativeFrom="page">
                    <wp:posOffset>-1017905</wp:posOffset>
                  </wp:positionV>
                  <wp:extent cx="3115945" cy="2004060"/>
                  <wp:effectExtent l="0" t="0" r="8255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82" t="896" r="19918" b="52211"/>
                          <a:stretch/>
                        </pic:blipFill>
                        <pic:spPr bwMode="auto">
                          <a:xfrm>
                            <a:off x="0" y="0"/>
                            <a:ext cx="3115945" cy="200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6A78" w:rsidRPr="00A47C0B" w:rsidTr="00AF67B1">
        <w:trPr>
          <w:trHeight w:val="1176"/>
        </w:trPr>
        <w:tc>
          <w:tcPr>
            <w:tcW w:w="4253" w:type="dxa"/>
            <w:vMerge/>
          </w:tcPr>
          <w:p w:rsidR="00CB1D3C" w:rsidRPr="00A47C0B" w:rsidRDefault="00CB1D3C" w:rsidP="003E7783">
            <w:pPr>
              <w:pStyle w:val="Ttulo1"/>
              <w:ind w:left="-113"/>
              <w:outlineLvl w:val="0"/>
              <w:rPr>
                <w:noProof/>
                <w:lang w:val="pt-BR"/>
              </w:rPr>
            </w:pPr>
          </w:p>
        </w:tc>
        <w:tc>
          <w:tcPr>
            <w:tcW w:w="142" w:type="dxa"/>
          </w:tcPr>
          <w:p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927" w:type="dxa"/>
          </w:tcPr>
          <w:p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4056" w:type="dxa"/>
            <w:gridSpan w:val="2"/>
            <w:tcBorders>
              <w:top w:val="single" w:sz="4" w:space="0" w:color="3A8C95" w:themeColor="accent5" w:themeShade="80"/>
            </w:tcBorders>
          </w:tcPr>
          <w:p w:rsidR="00CB1D3C" w:rsidRPr="00A47C0B" w:rsidRDefault="00CB1D3C" w:rsidP="0058312A">
            <w:pPr>
              <w:pStyle w:val="Ttulo5"/>
              <w:outlineLvl w:val="4"/>
              <w:rPr>
                <w:noProof/>
                <w:color w:val="FFFFFF" w:themeColor="background1"/>
                <w:lang w:val="pt-BR"/>
              </w:rPr>
            </w:pPr>
          </w:p>
        </w:tc>
      </w:tr>
      <w:tr w:rsidR="00D06A78" w:rsidRPr="00A47C0B" w:rsidTr="00AF67B1">
        <w:trPr>
          <w:trHeight w:val="908"/>
        </w:trPr>
        <w:tc>
          <w:tcPr>
            <w:tcW w:w="4253" w:type="dxa"/>
            <w:vAlign w:val="center"/>
          </w:tcPr>
          <w:p w:rsidR="00CB1D3C" w:rsidRPr="00A47C0B" w:rsidRDefault="0058312A" w:rsidP="0058312A">
            <w:pPr>
              <w:pStyle w:val="Ttulo1"/>
              <w:outlineLvl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Objetivo</w:t>
            </w:r>
            <w:r w:rsidR="00F33ABD">
              <w:rPr>
                <w:noProof/>
                <w:lang w:val="pt-BR"/>
              </w:rPr>
              <w:t>S</w:t>
            </w:r>
          </w:p>
        </w:tc>
        <w:tc>
          <w:tcPr>
            <w:tcW w:w="142" w:type="dxa"/>
          </w:tcPr>
          <w:p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927" w:type="dxa"/>
          </w:tcPr>
          <w:p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4056" w:type="dxa"/>
            <w:gridSpan w:val="2"/>
            <w:vAlign w:val="center"/>
          </w:tcPr>
          <w:p w:rsidR="00CB1D3C" w:rsidRPr="00A47C0B" w:rsidRDefault="008B4568" w:rsidP="00D8505D">
            <w:pPr>
              <w:pStyle w:val="Ttulo1"/>
              <w:outlineLvl w:val="0"/>
              <w:rPr>
                <w:rFonts w:asciiTheme="minorHAnsi" w:hAnsiTheme="minorHAnsi"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797608129"/>
                <w:placeholder>
                  <w:docPart w:val="AB0413B6C9F748BF94194349C2BC405C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A47C0B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</w:tc>
      </w:tr>
      <w:tr w:rsidR="00D06A78" w:rsidRPr="00A47C0B" w:rsidTr="00AF67B1">
        <w:trPr>
          <w:trHeight w:val="612"/>
        </w:trPr>
        <w:tc>
          <w:tcPr>
            <w:tcW w:w="4253" w:type="dxa"/>
            <w:vMerge w:val="restart"/>
            <w:vAlign w:val="center"/>
          </w:tcPr>
          <w:p w:rsidR="00F67FB6" w:rsidRDefault="00E00921" w:rsidP="00CA5A37">
            <w:pPr>
              <w:rPr>
                <w:noProof/>
                <w:lang w:val="pt-BR"/>
              </w:rPr>
            </w:pPr>
            <w:r w:rsidRPr="00962653">
              <w:rPr>
                <w:noProof/>
                <w:lang w:val="pt-BR"/>
              </w:rPr>
              <w:t>Tenho 17 anos</w:t>
            </w:r>
            <w:r w:rsidR="00962653">
              <w:rPr>
                <w:noProof/>
                <w:lang w:val="pt-BR"/>
              </w:rPr>
              <w:t>, moro</w:t>
            </w:r>
            <w:r w:rsidRPr="00962653">
              <w:rPr>
                <w:noProof/>
                <w:lang w:val="pt-BR"/>
              </w:rPr>
              <w:t xml:space="preserve"> no bairro Tínguí em Cur</w:t>
            </w:r>
            <w:r w:rsidR="00AF67B1" w:rsidRPr="00962653">
              <w:rPr>
                <w:noProof/>
                <w:lang w:val="pt-BR"/>
              </w:rPr>
              <w:t>i</w:t>
            </w:r>
            <w:r w:rsidRPr="00962653">
              <w:rPr>
                <w:noProof/>
                <w:lang w:val="pt-BR"/>
              </w:rPr>
              <w:t>tiba</w:t>
            </w:r>
            <w:r w:rsidR="00F67FB6">
              <w:rPr>
                <w:noProof/>
                <w:lang w:val="pt-BR"/>
              </w:rPr>
              <w:t>.</w:t>
            </w:r>
          </w:p>
          <w:p w:rsidR="008D4A99" w:rsidRPr="00962653" w:rsidRDefault="00F67FB6" w:rsidP="0006104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Formado pelo ensino médio, atualmente estou realizando o </w:t>
            </w:r>
            <w:r w:rsidR="00071629" w:rsidRPr="00962653">
              <w:rPr>
                <w:noProof/>
                <w:lang w:val="pt-BR"/>
              </w:rPr>
              <w:t>curso de Técnico em Análise e Desenvolvimento de Sistema</w:t>
            </w:r>
            <w:r w:rsidR="00962653" w:rsidRPr="00962653">
              <w:rPr>
                <w:noProof/>
                <w:lang w:val="pt-BR"/>
              </w:rPr>
              <w:t xml:space="preserve">s. </w:t>
            </w:r>
            <w:r>
              <w:rPr>
                <w:noProof/>
                <w:lang w:val="pt-BR"/>
              </w:rPr>
              <w:t>Embora sem</w:t>
            </w:r>
            <w:r w:rsidR="00AF67B1" w:rsidRPr="00962653">
              <w:rPr>
                <w:noProof/>
                <w:lang w:val="pt-BR"/>
              </w:rPr>
              <w:t xml:space="preserve"> </w:t>
            </w:r>
            <w:r w:rsidR="007C04D8" w:rsidRPr="00962653">
              <w:rPr>
                <w:noProof/>
                <w:lang w:val="pt-BR"/>
              </w:rPr>
              <w:t>experiê</w:t>
            </w:r>
            <w:r w:rsidR="00071629" w:rsidRPr="00962653">
              <w:rPr>
                <w:noProof/>
                <w:lang w:val="pt-BR"/>
              </w:rPr>
              <w:t xml:space="preserve">ncia </w:t>
            </w:r>
            <w:r>
              <w:rPr>
                <w:noProof/>
                <w:lang w:val="pt-BR"/>
              </w:rPr>
              <w:t>no mercado de trabalho, tenho o objetivo de</w:t>
            </w:r>
            <w:r w:rsidR="00071629" w:rsidRPr="00962653">
              <w:rPr>
                <w:noProof/>
                <w:lang w:val="pt-BR"/>
              </w:rPr>
              <w:t xml:space="preserve"> aprimor</w:t>
            </w:r>
            <w:r>
              <w:rPr>
                <w:noProof/>
                <w:lang w:val="pt-BR"/>
              </w:rPr>
              <w:t>ar-me em desenvolvimento web</w:t>
            </w:r>
            <w:r w:rsidR="00AF67B1" w:rsidRPr="00962653">
              <w:rPr>
                <w:noProof/>
                <w:lang w:val="pt-BR"/>
              </w:rPr>
              <w:t xml:space="preserve"> através de um estágio ou jovem</w:t>
            </w:r>
            <w:r w:rsidR="00071629" w:rsidRPr="00962653">
              <w:rPr>
                <w:noProof/>
                <w:lang w:val="pt-BR"/>
              </w:rPr>
              <w:t xml:space="preserve"> aprendiz</w:t>
            </w:r>
            <w:r>
              <w:rPr>
                <w:noProof/>
                <w:lang w:val="pt-BR"/>
              </w:rPr>
              <w:t xml:space="preserve"> com comprometmento e maturidade</w:t>
            </w:r>
            <w:r w:rsidR="00071629" w:rsidRPr="00962653">
              <w:rPr>
                <w:noProof/>
                <w:lang w:val="pt-BR"/>
              </w:rPr>
              <w:t xml:space="preserve">. </w:t>
            </w:r>
            <w:r w:rsidR="00061041">
              <w:rPr>
                <w:noProof/>
                <w:lang w:val="pt-BR"/>
              </w:rPr>
              <w:t>Além disso</w:t>
            </w:r>
            <w:r>
              <w:rPr>
                <w:noProof/>
                <w:lang w:val="pt-BR"/>
              </w:rPr>
              <w:t>, busco</w:t>
            </w:r>
            <w:r w:rsidR="00061041">
              <w:rPr>
                <w:noProof/>
                <w:lang w:val="pt-BR"/>
              </w:rPr>
              <w:t xml:space="preserve"> uma oportunidades de atuação na área </w:t>
            </w:r>
            <w:r>
              <w:rPr>
                <w:noProof/>
                <w:lang w:val="pt-BR"/>
              </w:rPr>
              <w:t xml:space="preserve">de </w:t>
            </w:r>
            <w:r w:rsidR="00071629" w:rsidRPr="00962653">
              <w:rPr>
                <w:noProof/>
                <w:lang w:val="pt-BR"/>
              </w:rPr>
              <w:t>Front</w:t>
            </w:r>
            <w:r>
              <w:rPr>
                <w:noProof/>
                <w:lang w:val="pt-BR"/>
              </w:rPr>
              <w:t>-end Web</w:t>
            </w:r>
            <w:r w:rsidR="00BC4A4D">
              <w:rPr>
                <w:noProof/>
                <w:lang w:val="pt-BR"/>
              </w:rPr>
              <w:t xml:space="preserve">, uma vez que possuo domínio </w:t>
            </w:r>
            <w:r w:rsidR="00061041">
              <w:rPr>
                <w:noProof/>
                <w:lang w:val="pt-BR"/>
              </w:rPr>
              <w:t>intermediário neste campo do conhecimento.</w:t>
            </w:r>
          </w:p>
        </w:tc>
        <w:tc>
          <w:tcPr>
            <w:tcW w:w="142" w:type="dxa"/>
            <w:vMerge w:val="restart"/>
          </w:tcPr>
          <w:p w:rsidR="008D4A99" w:rsidRPr="00A47C0B" w:rsidRDefault="008D4A99">
            <w:pPr>
              <w:rPr>
                <w:noProof/>
                <w:lang w:val="pt-BR"/>
              </w:rPr>
            </w:pPr>
          </w:p>
        </w:tc>
        <w:tc>
          <w:tcPr>
            <w:tcW w:w="927" w:type="dxa"/>
            <w:vMerge w:val="restart"/>
            <w:vAlign w:val="center"/>
          </w:tcPr>
          <w:p w:rsidR="008D4A99" w:rsidRPr="00A47C0B" w:rsidRDefault="008D4A99">
            <w:pPr>
              <w:rPr>
                <w:noProof/>
                <w:lang w:val="pt-BR"/>
              </w:rPr>
            </w:pPr>
          </w:p>
        </w:tc>
        <w:tc>
          <w:tcPr>
            <w:tcW w:w="377" w:type="dxa"/>
            <w:vAlign w:val="center"/>
          </w:tcPr>
          <w:p w:rsidR="008D4A99" w:rsidRPr="00A47C0B" w:rsidRDefault="0058312A" w:rsidP="00E270D1">
            <w:pPr>
              <w:rPr>
                <w:noProof/>
                <w:lang w:val="pt-BR"/>
              </w:rPr>
            </w:pPr>
            <w:r w:rsidRPr="0058312A">
              <w:rPr>
                <w:noProof/>
                <w:lang w:val="pt-BR" w:eastAsia="pt-BR"/>
              </w:rPr>
              <w:drawing>
                <wp:inline distT="0" distB="0" distL="0" distR="0" wp14:anchorId="43518C76" wp14:editId="2A86574C">
                  <wp:extent cx="140829" cy="149232"/>
                  <wp:effectExtent l="0" t="4445" r="7620" b="762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155342" cy="16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vAlign w:val="center"/>
          </w:tcPr>
          <w:p w:rsidR="008D4A99" w:rsidRPr="00A47C0B" w:rsidRDefault="0058312A" w:rsidP="0058312A">
            <w:pPr>
              <w:pStyle w:val="Contato1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(41) 99818-1159</w:t>
            </w:r>
          </w:p>
        </w:tc>
      </w:tr>
      <w:tr w:rsidR="00D06A78" w:rsidRPr="00A47C0B" w:rsidTr="00AF67B1">
        <w:trPr>
          <w:trHeight w:val="637"/>
        </w:trPr>
        <w:tc>
          <w:tcPr>
            <w:tcW w:w="4253" w:type="dxa"/>
            <w:vMerge/>
            <w:vAlign w:val="center"/>
          </w:tcPr>
          <w:p w:rsidR="008D4A99" w:rsidRPr="00A47C0B" w:rsidRDefault="008D4A99" w:rsidP="008D4A99">
            <w:pPr>
              <w:rPr>
                <w:noProof/>
                <w:lang w:val="pt-BR"/>
              </w:rPr>
            </w:pPr>
          </w:p>
        </w:tc>
        <w:tc>
          <w:tcPr>
            <w:tcW w:w="142" w:type="dxa"/>
            <w:vMerge/>
          </w:tcPr>
          <w:p w:rsidR="008D4A99" w:rsidRPr="00A47C0B" w:rsidRDefault="008D4A99">
            <w:pPr>
              <w:rPr>
                <w:noProof/>
                <w:lang w:val="pt-BR"/>
              </w:rPr>
            </w:pPr>
          </w:p>
        </w:tc>
        <w:tc>
          <w:tcPr>
            <w:tcW w:w="927" w:type="dxa"/>
            <w:vMerge/>
            <w:vAlign w:val="center"/>
          </w:tcPr>
          <w:p w:rsidR="008D4A99" w:rsidRPr="00A47C0B" w:rsidRDefault="008D4A99">
            <w:pPr>
              <w:rPr>
                <w:noProof/>
                <w:lang w:val="pt-BR"/>
              </w:rPr>
            </w:pPr>
          </w:p>
        </w:tc>
        <w:tc>
          <w:tcPr>
            <w:tcW w:w="377" w:type="dxa"/>
            <w:vAlign w:val="center"/>
          </w:tcPr>
          <w:p w:rsidR="008D4A99" w:rsidRPr="00A47C0B" w:rsidRDefault="00D06A78" w:rsidP="00E270D1">
            <w:pPr>
              <w:rPr>
                <w:noProof/>
                <w:lang w:val="pt-BR"/>
              </w:rPr>
            </w:pPr>
            <w:r w:rsidRPr="00D06A78">
              <w:rPr>
                <w:noProof/>
                <w:lang w:val="pt-BR"/>
              </w:rPr>
              <w:drawing>
                <wp:inline distT="0" distB="0" distL="0" distR="0" wp14:anchorId="452E3666" wp14:editId="18E9B6C8">
                  <wp:extent cx="153010" cy="15301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4" cy="16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vAlign w:val="center"/>
          </w:tcPr>
          <w:p w:rsidR="008D4A99" w:rsidRPr="003D593C" w:rsidRDefault="003D593C" w:rsidP="00D06A78">
            <w:pPr>
              <w:pStyle w:val="Contato1"/>
              <w:rPr>
                <w:noProof/>
                <w:sz w:val="26"/>
                <w:szCs w:val="26"/>
                <w:lang w:val="pt-BR"/>
              </w:rPr>
            </w:pPr>
            <w:hyperlink r:id="rId13" w:history="1">
              <w:r w:rsidR="00D06A78" w:rsidRPr="003D593C">
                <w:rPr>
                  <w:rStyle w:val="Hyperlink"/>
                  <w:noProof/>
                  <w:color w:val="404040" w:themeColor="text1" w:themeTint="BF"/>
                  <w:sz w:val="26"/>
                  <w:szCs w:val="26"/>
                  <w:u w:val="none"/>
                  <w:lang w:val="pt-BR"/>
                </w:rPr>
                <w:t xml:space="preserve">Perfil </w:t>
              </w:r>
              <w:r w:rsidRPr="003D593C">
                <w:rPr>
                  <w:rStyle w:val="Hyperlink"/>
                  <w:noProof/>
                  <w:color w:val="404040" w:themeColor="text1" w:themeTint="BF"/>
                  <w:sz w:val="26"/>
                  <w:szCs w:val="26"/>
                  <w:u w:val="none"/>
                  <w:lang w:val="pt-BR"/>
                </w:rPr>
                <w:t xml:space="preserve">no </w:t>
              </w:r>
              <w:r w:rsidR="00D06A78" w:rsidRPr="003D593C">
                <w:rPr>
                  <w:rStyle w:val="Hyperlink"/>
                  <w:noProof/>
                  <w:color w:val="404040" w:themeColor="text1" w:themeTint="BF"/>
                  <w:sz w:val="26"/>
                  <w:szCs w:val="26"/>
                  <w:u w:val="none"/>
                  <w:lang w:val="pt-BR"/>
                </w:rPr>
                <w:t>GitHub</w:t>
              </w:r>
            </w:hyperlink>
          </w:p>
        </w:tc>
      </w:tr>
      <w:tr w:rsidR="00D06A78" w:rsidRPr="00A47C0B" w:rsidTr="00AF67B1">
        <w:trPr>
          <w:trHeight w:val="637"/>
        </w:trPr>
        <w:tc>
          <w:tcPr>
            <w:tcW w:w="4253" w:type="dxa"/>
            <w:vMerge/>
            <w:vAlign w:val="center"/>
          </w:tcPr>
          <w:p w:rsidR="008D4A99" w:rsidRPr="00A47C0B" w:rsidRDefault="008D4A99" w:rsidP="008D4A99">
            <w:pPr>
              <w:rPr>
                <w:noProof/>
                <w:lang w:val="pt-BR"/>
              </w:rPr>
            </w:pPr>
          </w:p>
        </w:tc>
        <w:tc>
          <w:tcPr>
            <w:tcW w:w="142" w:type="dxa"/>
            <w:vMerge/>
          </w:tcPr>
          <w:p w:rsidR="008D4A99" w:rsidRPr="00A47C0B" w:rsidRDefault="008D4A99">
            <w:pPr>
              <w:rPr>
                <w:noProof/>
                <w:lang w:val="pt-BR"/>
              </w:rPr>
            </w:pPr>
          </w:p>
        </w:tc>
        <w:tc>
          <w:tcPr>
            <w:tcW w:w="927" w:type="dxa"/>
            <w:vMerge/>
            <w:vAlign w:val="center"/>
          </w:tcPr>
          <w:p w:rsidR="008D4A99" w:rsidRPr="00A47C0B" w:rsidRDefault="008D4A99">
            <w:pPr>
              <w:rPr>
                <w:noProof/>
                <w:lang w:val="pt-BR"/>
              </w:rPr>
            </w:pPr>
          </w:p>
        </w:tc>
        <w:tc>
          <w:tcPr>
            <w:tcW w:w="377" w:type="dxa"/>
            <w:vAlign w:val="center"/>
          </w:tcPr>
          <w:p w:rsidR="008D4A99" w:rsidRPr="00A47C0B" w:rsidRDefault="0058312A" w:rsidP="00E270D1">
            <w:pPr>
              <w:rPr>
                <w:noProof/>
                <w:lang w:val="pt-BR"/>
              </w:rPr>
            </w:pPr>
            <w:r w:rsidRPr="0058312A">
              <w:rPr>
                <w:noProof/>
                <w:lang w:val="pt-BR" w:eastAsia="pt-BR"/>
              </w:rPr>
              <w:drawing>
                <wp:inline distT="0" distB="0" distL="0" distR="0" wp14:anchorId="709DACF2" wp14:editId="6C00B387">
                  <wp:extent cx="138471" cy="94972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8015" cy="11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vAlign w:val="center"/>
          </w:tcPr>
          <w:p w:rsidR="008D4A99" w:rsidRPr="00A47C0B" w:rsidRDefault="0058312A" w:rsidP="0058312A">
            <w:pPr>
              <w:pStyle w:val="Contat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felipeoficial195@gmail.com</w:t>
            </w:r>
          </w:p>
        </w:tc>
      </w:tr>
      <w:tr w:rsidR="00D06A78" w:rsidRPr="00A47C0B" w:rsidTr="00AF67B1">
        <w:trPr>
          <w:trHeight w:val="637"/>
        </w:trPr>
        <w:tc>
          <w:tcPr>
            <w:tcW w:w="4253" w:type="dxa"/>
            <w:vMerge/>
            <w:vAlign w:val="center"/>
          </w:tcPr>
          <w:p w:rsidR="008D4A99" w:rsidRPr="00A47C0B" w:rsidRDefault="008D4A99" w:rsidP="008D4A99">
            <w:pPr>
              <w:rPr>
                <w:noProof/>
                <w:lang w:val="pt-BR"/>
              </w:rPr>
            </w:pPr>
          </w:p>
        </w:tc>
        <w:tc>
          <w:tcPr>
            <w:tcW w:w="142" w:type="dxa"/>
            <w:vMerge/>
          </w:tcPr>
          <w:p w:rsidR="008D4A99" w:rsidRPr="00A47C0B" w:rsidRDefault="008D4A99">
            <w:pPr>
              <w:rPr>
                <w:noProof/>
                <w:lang w:val="pt-BR"/>
              </w:rPr>
            </w:pPr>
          </w:p>
        </w:tc>
        <w:tc>
          <w:tcPr>
            <w:tcW w:w="927" w:type="dxa"/>
            <w:vMerge/>
            <w:vAlign w:val="center"/>
          </w:tcPr>
          <w:p w:rsidR="008D4A99" w:rsidRPr="00A47C0B" w:rsidRDefault="008D4A99">
            <w:pPr>
              <w:rPr>
                <w:noProof/>
                <w:lang w:val="pt-BR"/>
              </w:rPr>
            </w:pPr>
          </w:p>
        </w:tc>
        <w:tc>
          <w:tcPr>
            <w:tcW w:w="377" w:type="dxa"/>
            <w:vAlign w:val="center"/>
          </w:tcPr>
          <w:p w:rsidR="008D4A99" w:rsidRPr="00A47C0B" w:rsidRDefault="001B2271" w:rsidP="00E270D1">
            <w:pPr>
              <w:rPr>
                <w:noProof/>
                <w:lang w:val="pt-BR"/>
              </w:rPr>
            </w:pPr>
            <w:r w:rsidRPr="001B2271">
              <w:rPr>
                <w:noProof/>
                <w:lang w:val="pt-BR" w:eastAsia="pt-BR"/>
              </w:rPr>
              <w:drawing>
                <wp:inline distT="0" distB="0" distL="0" distR="0" wp14:anchorId="71F4265F" wp14:editId="3E70ECBE">
                  <wp:extent cx="125775" cy="125775"/>
                  <wp:effectExtent l="0" t="0" r="7620" b="762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60" cy="15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vAlign w:val="center"/>
          </w:tcPr>
          <w:p w:rsidR="008D4A99" w:rsidRPr="003D593C" w:rsidRDefault="003D593C" w:rsidP="001B2271">
            <w:pPr>
              <w:pStyle w:val="Contato2"/>
              <w:rPr>
                <w:noProof/>
                <w:lang w:val="pt-BR"/>
              </w:rPr>
            </w:pPr>
            <w:hyperlink r:id="rId16" w:history="1">
              <w:r w:rsidR="001B2271" w:rsidRPr="003D593C">
                <w:rPr>
                  <w:rStyle w:val="Hyperlink"/>
                  <w:noProof/>
                  <w:color w:val="00798B" w:themeColor="accent1"/>
                  <w:u w:val="none"/>
                  <w:lang w:val="pt-BR"/>
                </w:rPr>
                <w:t>Felipe Dalbert</w:t>
              </w:r>
            </w:hyperlink>
            <w:bookmarkStart w:id="0" w:name="_GoBack"/>
            <w:bookmarkEnd w:id="0"/>
          </w:p>
        </w:tc>
      </w:tr>
      <w:tr w:rsidR="00D06A78" w:rsidRPr="00A47C0B" w:rsidTr="00AF67B1">
        <w:trPr>
          <w:trHeight w:val="908"/>
        </w:trPr>
        <w:tc>
          <w:tcPr>
            <w:tcW w:w="4253" w:type="dxa"/>
            <w:vAlign w:val="center"/>
          </w:tcPr>
          <w:p w:rsidR="00CB1D3C" w:rsidRPr="00071629" w:rsidRDefault="008B4568" w:rsidP="00071629">
            <w:pPr>
              <w:pStyle w:val="Ttulo1"/>
              <w:outlineLvl w:val="0"/>
              <w:rPr>
                <w:noProof/>
                <w:szCs w:val="36"/>
                <w:lang w:val="pt-BR"/>
              </w:rPr>
            </w:pPr>
            <w:sdt>
              <w:sdtPr>
                <w:rPr>
                  <w:noProof/>
                  <w:szCs w:val="36"/>
                  <w:lang w:val="pt-BR"/>
                </w:rPr>
                <w:id w:val="2070454609"/>
                <w:placeholder>
                  <w:docPart w:val="241488811769442C85326FAA0F5B10C3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71629">
                  <w:rPr>
                    <w:noProof/>
                    <w:szCs w:val="36"/>
                    <w:lang w:val="pt-BR" w:bidi="pt-BR"/>
                  </w:rPr>
                  <w:t>EXPERIÊNCIA</w:t>
                </w:r>
              </w:sdtContent>
            </w:sdt>
            <w:r w:rsidR="006D71DB" w:rsidRPr="00071629">
              <w:rPr>
                <w:noProof/>
                <w:szCs w:val="36"/>
                <w:lang w:val="pt-BR"/>
              </w:rPr>
              <w:t>S</w:t>
            </w:r>
          </w:p>
        </w:tc>
        <w:tc>
          <w:tcPr>
            <w:tcW w:w="142" w:type="dxa"/>
          </w:tcPr>
          <w:p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927" w:type="dxa"/>
          </w:tcPr>
          <w:p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4056" w:type="dxa"/>
            <w:gridSpan w:val="2"/>
            <w:vAlign w:val="center"/>
          </w:tcPr>
          <w:p w:rsidR="00CB1D3C" w:rsidRPr="00A47C0B" w:rsidRDefault="008B4568" w:rsidP="00D8505D">
            <w:pPr>
              <w:pStyle w:val="Ttulo1"/>
              <w:outlineLvl w:val="0"/>
              <w:rPr>
                <w:rFonts w:asciiTheme="minorHAnsi" w:hAnsiTheme="minorHAnsi"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501783295"/>
                <w:placeholder>
                  <w:docPart w:val="8AD4EB5A4BF1400B820752BBA9483814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A47C0B">
                  <w:rPr>
                    <w:noProof/>
                    <w:lang w:val="pt-BR" w:bidi="pt-BR"/>
                  </w:rPr>
                  <w:t>HABILIDADES</w:t>
                </w:r>
              </w:sdtContent>
            </w:sdt>
          </w:p>
        </w:tc>
      </w:tr>
      <w:tr w:rsidR="00D06A78" w:rsidRPr="00A47C0B" w:rsidTr="00AF67B1">
        <w:trPr>
          <w:trHeight w:val="2435"/>
        </w:trPr>
        <w:tc>
          <w:tcPr>
            <w:tcW w:w="4253" w:type="dxa"/>
            <w:tcBorders>
              <w:bottom w:val="single" w:sz="4" w:space="0" w:color="3A8C95" w:themeColor="accent5" w:themeShade="80"/>
            </w:tcBorders>
          </w:tcPr>
          <w:p w:rsidR="006D71DB" w:rsidRPr="006D71DB" w:rsidRDefault="006D71DB" w:rsidP="006D71DB">
            <w:pPr>
              <w:rPr>
                <w:lang w:val="pt-BR"/>
              </w:rPr>
            </w:pPr>
          </w:p>
          <w:p w:rsidR="00CB1D3C" w:rsidRPr="000C404A" w:rsidRDefault="00F33ABD" w:rsidP="00373FC8">
            <w:pPr>
              <w:pStyle w:val="Ttulo2"/>
              <w:outlineLvl w:val="1"/>
              <w:rPr>
                <w:noProof/>
              </w:rPr>
            </w:pPr>
            <w:r>
              <w:rPr>
                <w:noProof/>
                <w:lang w:val="pt-BR"/>
              </w:rPr>
              <w:t>Lógica de Programação</w:t>
            </w:r>
          </w:p>
          <w:p w:rsidR="00CB1D3C" w:rsidRDefault="00F33ABD" w:rsidP="00D8505D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FEV/</w:t>
            </w:r>
            <w:r w:rsidRPr="00F33ABD">
              <w:rPr>
                <w:noProof/>
                <w:lang w:val="pt-BR"/>
              </w:rPr>
              <w:t>2021-ABR/2021</w:t>
            </w:r>
          </w:p>
          <w:p w:rsidR="006D71DB" w:rsidRPr="006D71DB" w:rsidRDefault="006D71DB" w:rsidP="00F34254">
            <w:pPr>
              <w:rPr>
                <w:lang w:val="pt-BR"/>
              </w:rPr>
            </w:pPr>
            <w:r>
              <w:rPr>
                <w:lang w:val="pt-BR"/>
              </w:rPr>
              <w:t>Conhecimentos adquiridos como a estruturação básica de um programa a partir de fluxogramas e diagramas de blocos. Desenvolvimento de programas básicos através da linguagem Portugol no compilador VisualG.</w:t>
            </w:r>
          </w:p>
        </w:tc>
        <w:tc>
          <w:tcPr>
            <w:tcW w:w="142" w:type="dxa"/>
          </w:tcPr>
          <w:p w:rsidR="00CB1D3C" w:rsidRPr="000C404A" w:rsidRDefault="00CB1D3C">
            <w:pPr>
              <w:rPr>
                <w:noProof/>
              </w:rPr>
            </w:pPr>
          </w:p>
        </w:tc>
        <w:tc>
          <w:tcPr>
            <w:tcW w:w="927" w:type="dxa"/>
          </w:tcPr>
          <w:p w:rsidR="00CB1D3C" w:rsidRPr="000C404A" w:rsidRDefault="00CB1D3C">
            <w:pPr>
              <w:rPr>
                <w:noProof/>
              </w:rPr>
            </w:pPr>
          </w:p>
        </w:tc>
        <w:tc>
          <w:tcPr>
            <w:tcW w:w="4056" w:type="dxa"/>
            <w:gridSpan w:val="2"/>
            <w:vMerge w:val="restart"/>
            <w:vAlign w:val="center"/>
          </w:tcPr>
          <w:p w:rsidR="00F34254" w:rsidRDefault="00F34254" w:rsidP="00F34254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Lógica de Programação</w:t>
            </w:r>
          </w:p>
          <w:p w:rsidR="00F34254" w:rsidRDefault="00F34254" w:rsidP="00F34254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Informática Aplicada</w:t>
            </w:r>
          </w:p>
          <w:p w:rsidR="00F33ABD" w:rsidRDefault="00F33ABD" w:rsidP="00F34254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Conhecimento em IoT</w:t>
            </w:r>
          </w:p>
          <w:p w:rsidR="00CB1D3C" w:rsidRDefault="00F33ABD" w:rsidP="00F34254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HTML e CSS básico</w:t>
            </w:r>
          </w:p>
          <w:p w:rsidR="00F34254" w:rsidRDefault="00F34254" w:rsidP="00F34254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Adaptável</w:t>
            </w:r>
          </w:p>
          <w:p w:rsidR="00F34254" w:rsidRDefault="00AF67B1" w:rsidP="00F34254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Proativo</w:t>
            </w:r>
          </w:p>
          <w:p w:rsidR="00F34254" w:rsidRPr="00A47C0B" w:rsidRDefault="00F34254" w:rsidP="00F34254">
            <w:pPr>
              <w:pStyle w:val="Commarcadores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Autoconfiante</w:t>
            </w:r>
          </w:p>
        </w:tc>
      </w:tr>
      <w:tr w:rsidR="00D06A78" w:rsidRPr="00A47C0B" w:rsidTr="00AF67B1">
        <w:trPr>
          <w:trHeight w:val="908"/>
        </w:trPr>
        <w:tc>
          <w:tcPr>
            <w:tcW w:w="4253" w:type="dxa"/>
            <w:vMerge w:val="restart"/>
            <w:tcBorders>
              <w:top w:val="single" w:sz="4" w:space="0" w:color="3A8C95" w:themeColor="accent5" w:themeShade="80"/>
            </w:tcBorders>
          </w:tcPr>
          <w:p w:rsidR="00CB1D3C" w:rsidRPr="00A47C0B" w:rsidRDefault="00061041" w:rsidP="00C45D7E">
            <w:pPr>
              <w:pStyle w:val="Ttulo2"/>
              <w:outlineLvl w:val="1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Iot (Internet das Coisas)</w:t>
            </w:r>
          </w:p>
          <w:p w:rsidR="00C45D7E" w:rsidRDefault="00061041" w:rsidP="00C45D7E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AGO/2021-SET/2021</w:t>
            </w:r>
          </w:p>
          <w:p w:rsidR="00FE2F0F" w:rsidRPr="00061041" w:rsidRDefault="00061041" w:rsidP="00FE2F0F">
            <w:pPr>
              <w:rPr>
                <w:noProof/>
              </w:rPr>
            </w:pPr>
            <w:r>
              <w:rPr>
                <w:noProof/>
              </w:rPr>
              <w:t xml:space="preserve">Conhecimento em sensores digitais e analógicos, Arduino, progração em C no ambiente de desenvolvimento da Arduino. Projetos pequenos com placas Uno e projeto final de interconexão de Arduino com braço robótico industrial. </w:t>
            </w:r>
          </w:p>
          <w:p w:rsidR="00CB1D3C" w:rsidRPr="000C404A" w:rsidRDefault="00F011FD" w:rsidP="00073BF3">
            <w:pPr>
              <w:ind w:left="-113"/>
              <w:rPr>
                <w:noProof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D3713F6" wp14:editId="15057D2A">
                      <wp:simplePos x="0" y="0"/>
                      <wp:positionH relativeFrom="column">
                        <wp:posOffset>-73812</wp:posOffset>
                      </wp:positionH>
                      <wp:positionV relativeFrom="paragraph">
                        <wp:posOffset>95021</wp:posOffset>
                      </wp:positionV>
                      <wp:extent cx="2816352" cy="194310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6352" cy="194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59E1" w:rsidRPr="00A47C0B" w:rsidRDefault="008559E1" w:rsidP="008559E1">
                                  <w:pPr>
                                    <w:pStyle w:val="Ttulo2"/>
                                    <w:rPr>
                                      <w:noProof/>
                                      <w:lang w:val="pt-B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pt-BR"/>
                                    </w:rPr>
                                    <w:t>Projeto de Landing Page</w:t>
                                  </w:r>
                                </w:p>
                                <w:p w:rsidR="008559E1" w:rsidRDefault="0066207C" w:rsidP="008559E1">
                                  <w:pPr>
                                    <w:pStyle w:val="Data"/>
                                    <w:rPr>
                                      <w:noProof/>
                                      <w:lang w:val="pt-B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pt-BR"/>
                                    </w:rPr>
                                    <w:t>JAN/2022</w:t>
                                  </w:r>
                                </w:p>
                                <w:p w:rsidR="008559E1" w:rsidRDefault="008559E1" w:rsidP="008559E1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Desenvolvimento de projeto de uma agência fictícia</w:t>
                                  </w:r>
                                  <w:r w:rsidR="00F011FD">
                                    <w:rPr>
                                      <w:lang w:val="pt-BR"/>
                                    </w:rPr>
                                    <w:t xml:space="preserve"> de tecnologia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, cujo sua função é simular um website, totalmente responsivo, podendo ser utilizado como demonstração em diversos tipos de empresas e serviços</w:t>
                                  </w:r>
                                  <w:r w:rsidR="00F011FD">
                                    <w:rPr>
                                      <w:lang w:val="pt-BR"/>
                                    </w:rPr>
                                    <w:t>.</w:t>
                                  </w:r>
                                </w:p>
                                <w:p w:rsidR="00F011FD" w:rsidRDefault="00F011FD" w:rsidP="008559E1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:rsidR="00F011FD" w:rsidRPr="008559E1" w:rsidRDefault="00F011FD" w:rsidP="008559E1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pt-BR" w:eastAsia="pt-BR"/>
                                    </w:rPr>
                                    <w:drawing>
                                      <wp:inline distT="0" distB="0" distL="0" distR="0" wp14:anchorId="2297EA66" wp14:editId="3907FEFB">
                                        <wp:extent cx="85090" cy="85090"/>
                                        <wp:effectExtent l="0" t="0" r="0" b="0"/>
                                        <wp:docPr id="3" name="Imagem 3" descr="link quebrado grátis íco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link quebrado grátis ícon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2448" cy="92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05E5B">
                                    <w:rPr>
                                      <w:lang w:val="pt-BR"/>
                                    </w:rPr>
                                    <w:t xml:space="preserve"> </w:t>
                                  </w:r>
                                  <w:r w:rsidR="00205E5B" w:rsidRPr="00205E5B">
                                    <w:rPr>
                                      <w:lang w:val="pt-BR"/>
                                    </w:rPr>
                                    <w:t>https://felipedalbert</w:t>
                                  </w:r>
                                  <w:r w:rsidR="00205E5B">
                                    <w:rPr>
                                      <w:lang w:val="pt-BR"/>
                                    </w:rPr>
                                    <w:t>.github.io/landing-page-project</w:t>
                                  </w:r>
                                </w:p>
                                <w:p w:rsidR="008559E1" w:rsidRDefault="008559E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804D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5.8pt;margin-top:7.5pt;width:221.75pt;height:15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" filled="f" stroked="f">
                      <v:textbox>
                        <w:txbxContent>
                          <w:p w:rsidR="008559E1" w:rsidRPr="00A47C0B" w:rsidRDefault="008559E1" w:rsidP="008559E1">
                            <w:pPr>
                              <w:pStyle w:val="Ttulo2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Projeto de Landing Page</w:t>
                            </w:r>
                          </w:p>
                          <w:p w:rsidR="008559E1" w:rsidRDefault="0066207C" w:rsidP="008559E1">
                            <w:pPr>
                              <w:pStyle w:val="Data"/>
                              <w:rPr>
                                <w:noProof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/>
                              </w:rPr>
                              <w:t>JAN/2022</w:t>
                            </w:r>
                          </w:p>
                          <w:p w:rsidR="008559E1" w:rsidRDefault="008559E1" w:rsidP="008559E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Desenvolvimento de projeto de uma agência fictícia</w:t>
                            </w:r>
                            <w:r w:rsidR="00F011FD">
                              <w:rPr>
                                <w:lang w:val="pt-BR"/>
                              </w:rPr>
                              <w:t xml:space="preserve"> de tecnologia</w:t>
                            </w:r>
                            <w:r>
                              <w:rPr>
                                <w:lang w:val="pt-BR"/>
                              </w:rPr>
                              <w:t>, cujo sua função é simular um website, totalmente responsivo, podendo ser utilizado como demonstração em diversos tipos de empresas e serviços</w:t>
                            </w:r>
                            <w:r w:rsidR="00F011FD">
                              <w:rPr>
                                <w:lang w:val="pt-BR"/>
                              </w:rPr>
                              <w:t>.</w:t>
                            </w:r>
                          </w:p>
                          <w:p w:rsidR="00F011FD" w:rsidRDefault="00F011FD" w:rsidP="008559E1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F011FD" w:rsidRPr="008559E1" w:rsidRDefault="00F011FD" w:rsidP="008559E1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3CEEC9A3" wp14:editId="2FBA4862">
                                  <wp:extent cx="85090" cy="85090"/>
                                  <wp:effectExtent l="0" t="0" r="0" b="0"/>
                                  <wp:docPr id="14" name="Imagem 14" descr="link quebrado grátis íc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link quebrado grátis íc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448" cy="92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05E5B">
                              <w:rPr>
                                <w:lang w:val="pt-BR"/>
                              </w:rPr>
                              <w:t xml:space="preserve"> </w:t>
                            </w:r>
                            <w:r w:rsidR="00205E5B" w:rsidRPr="00205E5B">
                              <w:rPr>
                                <w:lang w:val="pt-BR"/>
                              </w:rPr>
                              <w:t>https://felipedalbert</w:t>
                            </w:r>
                            <w:r w:rsidR="00205E5B">
                              <w:rPr>
                                <w:lang w:val="pt-BR"/>
                              </w:rPr>
                              <w:t>.github.io/landing-page-project</w:t>
                            </w:r>
                          </w:p>
                          <w:p w:rsidR="008559E1" w:rsidRDefault="008559E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2" w:type="dxa"/>
          </w:tcPr>
          <w:p w:rsidR="00CB1D3C" w:rsidRPr="000C404A" w:rsidRDefault="00CB1D3C">
            <w:pPr>
              <w:rPr>
                <w:noProof/>
              </w:rPr>
            </w:pPr>
          </w:p>
        </w:tc>
        <w:tc>
          <w:tcPr>
            <w:tcW w:w="927" w:type="dxa"/>
            <w:vMerge w:val="restart"/>
          </w:tcPr>
          <w:p w:rsidR="00CB1D3C" w:rsidRDefault="00CB1D3C">
            <w:pPr>
              <w:rPr>
                <w:noProof/>
              </w:rPr>
            </w:pPr>
          </w:p>
          <w:p w:rsidR="006D71DB" w:rsidRDefault="006D71DB">
            <w:pPr>
              <w:rPr>
                <w:noProof/>
              </w:rPr>
            </w:pPr>
          </w:p>
          <w:p w:rsidR="006D71DB" w:rsidRDefault="006D71DB">
            <w:pPr>
              <w:rPr>
                <w:noProof/>
              </w:rPr>
            </w:pPr>
          </w:p>
          <w:p w:rsidR="006D71DB" w:rsidRDefault="006D71DB">
            <w:pPr>
              <w:rPr>
                <w:noProof/>
              </w:rPr>
            </w:pPr>
          </w:p>
          <w:p w:rsidR="006D71DB" w:rsidRDefault="006D71DB">
            <w:pPr>
              <w:rPr>
                <w:noProof/>
              </w:rPr>
            </w:pPr>
          </w:p>
          <w:p w:rsidR="006D71DB" w:rsidRDefault="006D71DB">
            <w:pPr>
              <w:rPr>
                <w:noProof/>
              </w:rPr>
            </w:pPr>
          </w:p>
          <w:p w:rsidR="006D71DB" w:rsidRPr="000C404A" w:rsidRDefault="006D71DB">
            <w:pPr>
              <w:rPr>
                <w:noProof/>
              </w:rPr>
            </w:pPr>
          </w:p>
        </w:tc>
        <w:tc>
          <w:tcPr>
            <w:tcW w:w="4056" w:type="dxa"/>
            <w:gridSpan w:val="2"/>
            <w:vMerge/>
            <w:vAlign w:val="center"/>
          </w:tcPr>
          <w:p w:rsidR="00CB1D3C" w:rsidRPr="000C404A" w:rsidRDefault="00CB1D3C" w:rsidP="00BB3142">
            <w:pPr>
              <w:ind w:left="-113"/>
              <w:rPr>
                <w:rStyle w:val="Ttulo3Char"/>
                <w:noProof/>
              </w:rPr>
            </w:pPr>
          </w:p>
        </w:tc>
      </w:tr>
      <w:tr w:rsidR="00D06A78" w:rsidRPr="00A47C0B" w:rsidTr="00061041">
        <w:trPr>
          <w:trHeight w:val="762"/>
        </w:trPr>
        <w:tc>
          <w:tcPr>
            <w:tcW w:w="4253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:rsidR="00CB1D3C" w:rsidRPr="000C404A" w:rsidRDefault="00CB1D3C" w:rsidP="00BB3142">
            <w:pPr>
              <w:pStyle w:val="Ttulo3"/>
              <w:ind w:left="-113"/>
              <w:outlineLvl w:val="2"/>
              <w:rPr>
                <w:noProof/>
              </w:rPr>
            </w:pPr>
          </w:p>
        </w:tc>
        <w:tc>
          <w:tcPr>
            <w:tcW w:w="142" w:type="dxa"/>
          </w:tcPr>
          <w:p w:rsidR="00CB1D3C" w:rsidRPr="000C404A" w:rsidRDefault="00CB1D3C">
            <w:pPr>
              <w:rPr>
                <w:noProof/>
              </w:rPr>
            </w:pPr>
          </w:p>
        </w:tc>
        <w:tc>
          <w:tcPr>
            <w:tcW w:w="927" w:type="dxa"/>
            <w:vMerge/>
          </w:tcPr>
          <w:p w:rsidR="00CB1D3C" w:rsidRPr="000C404A" w:rsidRDefault="00CB1D3C">
            <w:pPr>
              <w:rPr>
                <w:noProof/>
              </w:rPr>
            </w:pPr>
          </w:p>
        </w:tc>
        <w:tc>
          <w:tcPr>
            <w:tcW w:w="4056" w:type="dxa"/>
            <w:gridSpan w:val="2"/>
            <w:vAlign w:val="center"/>
          </w:tcPr>
          <w:p w:rsidR="00CB1D3C" w:rsidRPr="00A47C0B" w:rsidRDefault="001B2271" w:rsidP="001B2271">
            <w:pPr>
              <w:pStyle w:val="Ttulo1"/>
              <w:outlineLvl w:val="0"/>
              <w:rPr>
                <w:rStyle w:val="Ttulo3Char"/>
                <w:noProof/>
                <w:sz w:val="36"/>
                <w:szCs w:val="32"/>
                <w:lang w:val="pt-BR"/>
              </w:rPr>
            </w:pPr>
            <w:r>
              <w:rPr>
                <w:rStyle w:val="Ttulo3Char"/>
                <w:noProof/>
                <w:sz w:val="36"/>
                <w:szCs w:val="32"/>
                <w:lang w:val="pt-BR"/>
              </w:rPr>
              <w:t>Formação</w:t>
            </w:r>
          </w:p>
        </w:tc>
      </w:tr>
      <w:tr w:rsidR="00D06A78" w:rsidRPr="00A47C0B" w:rsidTr="00BC4A4D">
        <w:trPr>
          <w:trHeight w:val="1762"/>
        </w:trPr>
        <w:tc>
          <w:tcPr>
            <w:tcW w:w="42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:rsidR="00FE2F0F" w:rsidRDefault="00FE2F0F" w:rsidP="00FE2F0F">
            <w:pPr>
              <w:rPr>
                <w:noProof/>
              </w:rPr>
            </w:pPr>
          </w:p>
          <w:p w:rsidR="00FE2F0F" w:rsidRDefault="00FE2F0F" w:rsidP="00FE2F0F">
            <w:pPr>
              <w:rPr>
                <w:noProof/>
              </w:rPr>
            </w:pPr>
          </w:p>
          <w:p w:rsidR="00FE2F0F" w:rsidRDefault="00FE2F0F" w:rsidP="00FE2F0F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CB1D3C" w:rsidRPr="000C404A" w:rsidRDefault="00FE2F0F" w:rsidP="00FE2F0F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142" w:type="dxa"/>
          </w:tcPr>
          <w:p w:rsidR="00CB1D3C" w:rsidRPr="000C404A" w:rsidRDefault="00CB1D3C" w:rsidP="00443C70">
            <w:pPr>
              <w:spacing w:before="40"/>
              <w:rPr>
                <w:noProof/>
              </w:rPr>
            </w:pPr>
          </w:p>
        </w:tc>
        <w:tc>
          <w:tcPr>
            <w:tcW w:w="927" w:type="dxa"/>
            <w:vMerge w:val="restart"/>
          </w:tcPr>
          <w:p w:rsidR="00CB1D3C" w:rsidRPr="000C404A" w:rsidRDefault="00CB1D3C" w:rsidP="00443C70">
            <w:pPr>
              <w:spacing w:before="40"/>
              <w:rPr>
                <w:noProof/>
              </w:rPr>
            </w:pPr>
          </w:p>
        </w:tc>
        <w:tc>
          <w:tcPr>
            <w:tcW w:w="4056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:rsidR="00CB1D3C" w:rsidRPr="00CA5A37" w:rsidRDefault="00696B3B" w:rsidP="00F50BC6">
            <w:pPr>
              <w:pStyle w:val="Ttulo2"/>
              <w:outlineLvl w:val="1"/>
              <w:rPr>
                <w:noProof/>
                <w:szCs w:val="28"/>
              </w:rPr>
            </w:pPr>
            <w:r w:rsidRPr="00CA5A37">
              <w:rPr>
                <w:noProof/>
                <w:szCs w:val="28"/>
              </w:rPr>
              <w:t xml:space="preserve">SENAI </w:t>
            </w:r>
            <w:r w:rsidR="00CA5A37">
              <w:rPr>
                <w:noProof/>
                <w:szCs w:val="28"/>
              </w:rPr>
              <w:t xml:space="preserve">- </w:t>
            </w:r>
            <w:r w:rsidRPr="00CA5A37">
              <w:rPr>
                <w:noProof/>
                <w:szCs w:val="28"/>
              </w:rPr>
              <w:t>Dr. Celso Charur</w:t>
            </w:r>
            <w:r w:rsidR="00CA5A37" w:rsidRPr="00CA5A37">
              <w:rPr>
                <w:noProof/>
                <w:szCs w:val="28"/>
              </w:rPr>
              <w:t>i</w:t>
            </w:r>
            <w:r w:rsidRPr="00CA5A37">
              <w:rPr>
                <w:noProof/>
                <w:szCs w:val="28"/>
              </w:rPr>
              <w:t xml:space="preserve"> </w:t>
            </w:r>
          </w:p>
          <w:p w:rsidR="00C45D7E" w:rsidRPr="000C404A" w:rsidRDefault="00696B3B" w:rsidP="00F50BC6">
            <w:pPr>
              <w:pStyle w:val="Data"/>
              <w:rPr>
                <w:noProof/>
              </w:rPr>
            </w:pPr>
            <w:r>
              <w:rPr>
                <w:noProof/>
              </w:rPr>
              <w:t>SET/2020-MAI/2022</w:t>
            </w:r>
          </w:p>
          <w:p w:rsidR="00CB1D3C" w:rsidRPr="000C404A" w:rsidRDefault="00696B3B" w:rsidP="00696B3B">
            <w:pPr>
              <w:rPr>
                <w:noProof/>
              </w:rPr>
            </w:pPr>
            <w:r>
              <w:rPr>
                <w:noProof/>
                <w:lang w:val="pt-BR"/>
              </w:rPr>
              <w:t>Técnico em Ánalise e Desenvolvimento de Sistemas</w:t>
            </w:r>
            <w:r w:rsidR="001B2271">
              <w:rPr>
                <w:noProof/>
                <w:lang w:val="pt-BR"/>
              </w:rPr>
              <w:t xml:space="preserve"> (Cursando)</w:t>
            </w:r>
          </w:p>
        </w:tc>
      </w:tr>
      <w:tr w:rsidR="00D06A78" w:rsidRPr="00A47C0B" w:rsidTr="00AF67B1">
        <w:trPr>
          <w:trHeight w:val="220"/>
        </w:trPr>
        <w:tc>
          <w:tcPr>
            <w:tcW w:w="4253" w:type="dxa"/>
            <w:vMerge/>
            <w:vAlign w:val="center"/>
          </w:tcPr>
          <w:p w:rsidR="00CB1D3C" w:rsidRPr="000C404A" w:rsidRDefault="00CB1D3C" w:rsidP="00BB3142">
            <w:pPr>
              <w:pStyle w:val="Ttulo3"/>
              <w:ind w:left="-113"/>
              <w:outlineLvl w:val="2"/>
              <w:rPr>
                <w:noProof/>
              </w:rPr>
            </w:pPr>
          </w:p>
        </w:tc>
        <w:tc>
          <w:tcPr>
            <w:tcW w:w="142" w:type="dxa"/>
          </w:tcPr>
          <w:p w:rsidR="00CB1D3C" w:rsidRPr="000C404A" w:rsidRDefault="00CB1D3C">
            <w:pPr>
              <w:rPr>
                <w:noProof/>
              </w:rPr>
            </w:pPr>
          </w:p>
        </w:tc>
        <w:tc>
          <w:tcPr>
            <w:tcW w:w="927" w:type="dxa"/>
            <w:vMerge/>
          </w:tcPr>
          <w:p w:rsidR="00CB1D3C" w:rsidRPr="000C404A" w:rsidRDefault="00CB1D3C">
            <w:pPr>
              <w:rPr>
                <w:noProof/>
              </w:rPr>
            </w:pPr>
          </w:p>
        </w:tc>
        <w:tc>
          <w:tcPr>
            <w:tcW w:w="4056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:rsidR="00061041" w:rsidRPr="00061041" w:rsidRDefault="00061041" w:rsidP="00CA5A37">
            <w:pPr>
              <w:pStyle w:val="Ttulo2"/>
              <w:spacing w:before="0" w:line="300" w:lineRule="exact"/>
              <w:outlineLvl w:val="1"/>
              <w:rPr>
                <w:noProof/>
                <w:sz w:val="2"/>
                <w:szCs w:val="2"/>
              </w:rPr>
            </w:pPr>
          </w:p>
          <w:p w:rsidR="00C45D7E" w:rsidRPr="000C404A" w:rsidRDefault="00F67FB6" w:rsidP="00CA5A37">
            <w:pPr>
              <w:pStyle w:val="Ttulo2"/>
              <w:spacing w:before="0" w:line="300" w:lineRule="exact"/>
              <w:outlineLvl w:val="1"/>
              <w:rPr>
                <w:noProof/>
              </w:rPr>
            </w:pPr>
            <w:r>
              <w:rPr>
                <w:noProof/>
              </w:rPr>
              <w:t>Curso Online</w:t>
            </w:r>
            <w:r w:rsidR="00E00921">
              <w:rPr>
                <w:noProof/>
              </w:rPr>
              <w:t xml:space="preserve"> </w:t>
            </w:r>
            <w:r>
              <w:rPr>
                <w:noProof/>
              </w:rPr>
              <w:t>– Dev em Dobro</w:t>
            </w:r>
          </w:p>
          <w:p w:rsidR="00CB1D3C" w:rsidRDefault="00F67FB6" w:rsidP="00CA5A37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JAN/2022-JUL</w:t>
            </w:r>
            <w:r w:rsidR="00CA5A37">
              <w:rPr>
                <w:noProof/>
                <w:lang w:val="pt-BR"/>
              </w:rPr>
              <w:t>/2022</w:t>
            </w:r>
          </w:p>
          <w:p w:rsidR="00CA5A37" w:rsidRPr="00CA5A37" w:rsidRDefault="00F67FB6" w:rsidP="00CA5A37">
            <w:pPr>
              <w:rPr>
                <w:lang w:val="pt-BR"/>
              </w:rPr>
            </w:pPr>
            <w:r>
              <w:rPr>
                <w:lang w:val="pt-BR"/>
              </w:rPr>
              <w:t>Front-</w:t>
            </w:r>
            <w:r w:rsidR="008559E1">
              <w:rPr>
                <w:lang w:val="pt-BR"/>
              </w:rPr>
              <w:t>end Web [HTML | CSS | JavaScript] (Cursando)</w:t>
            </w:r>
          </w:p>
        </w:tc>
      </w:tr>
    </w:tbl>
    <w:p w:rsidR="00535F87" w:rsidRPr="000C404A" w:rsidRDefault="00535F87" w:rsidP="001C6718">
      <w:pPr>
        <w:rPr>
          <w:noProof/>
        </w:rPr>
      </w:pPr>
    </w:p>
    <w:sectPr w:rsidR="00535F87" w:rsidRPr="000C404A" w:rsidSect="00F2573A">
      <w:headerReference w:type="default" r:id="rId19"/>
      <w:footerReference w:type="default" r:id="rId20"/>
      <w:pgSz w:w="11906" w:h="16838" w:code="9"/>
      <w:pgMar w:top="1276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568" w:rsidRDefault="008B4568" w:rsidP="00BA3E51">
      <w:pPr>
        <w:spacing w:line="240" w:lineRule="auto"/>
      </w:pPr>
      <w:r>
        <w:separator/>
      </w:r>
    </w:p>
  </w:endnote>
  <w:endnote w:type="continuationSeparator" w:id="0">
    <w:p w:rsidR="008B4568" w:rsidRDefault="008B456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C0B" w:rsidRPr="00A47C0B" w:rsidRDefault="000C404A" w:rsidP="00A47C0B">
    <w:pPr>
      <w:pStyle w:val="Rodap"/>
      <w:jc w:val="right"/>
      <w:rPr>
        <w:lang w:val="pt-BR"/>
      </w:rPr>
    </w:pPr>
    <w:r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BC75A1" wp14:editId="4BBC7844">
              <wp:simplePos x="0" y="0"/>
              <wp:positionH relativeFrom="column">
                <wp:posOffset>3261995</wp:posOffset>
              </wp:positionH>
              <wp:positionV relativeFrom="paragraph">
                <wp:posOffset>-3037840</wp:posOffset>
              </wp:positionV>
              <wp:extent cx="3578225" cy="575945"/>
              <wp:effectExtent l="0" t="0" r="3175" b="0"/>
              <wp:wrapNone/>
              <wp:docPr id="5" name="Retângulo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B78579" id="Retângulo 5" o:spid="_x0000_s1026" style="position:absolute;margin-left:256.85pt;margin-top:-239.2pt;width:281.75pt;height:4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" fillcolor="#434343 [3206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568" w:rsidRDefault="008B4568" w:rsidP="00BA3E51">
      <w:pPr>
        <w:spacing w:line="240" w:lineRule="auto"/>
      </w:pPr>
      <w:r>
        <w:separator/>
      </w:r>
    </w:p>
  </w:footnote>
  <w:footnote w:type="continuationSeparator" w:id="0">
    <w:p w:rsidR="008B4568" w:rsidRDefault="008B4568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454" w:rsidRPr="00162614" w:rsidRDefault="00191B3D">
    <w:pPr>
      <w:pStyle w:val="Cabealho"/>
    </w:pPr>
    <w:r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F3FD5CF" wp14:editId="43F7C9A3">
              <wp:simplePos x="0" y="0"/>
              <wp:positionH relativeFrom="column">
                <wp:posOffset>3255645</wp:posOffset>
              </wp:positionH>
              <wp:positionV relativeFrom="paragraph">
                <wp:posOffset>4027805</wp:posOffset>
              </wp:positionV>
              <wp:extent cx="3578225" cy="575945"/>
              <wp:effectExtent l="0" t="0" r="3175" b="0"/>
              <wp:wrapNone/>
              <wp:docPr id="111" name="Retângulo 111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8564B2" id="Retângulo 111" o:spid="_x0000_s1026" style="position:absolute;margin-left:256.35pt;margin-top:317.15pt;width:281.75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" fillcolor="#434343 [3206]" stroked="f" strokeweight="1pt"/>
          </w:pict>
        </mc:Fallback>
      </mc:AlternateContent>
    </w:r>
    <w:r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A750EFD" wp14:editId="0668FD45">
              <wp:simplePos x="0" y="0"/>
              <wp:positionH relativeFrom="column">
                <wp:posOffset>-1062772</wp:posOffset>
              </wp:positionH>
              <wp:positionV relativeFrom="paragraph">
                <wp:posOffset>4029075</wp:posOffset>
              </wp:positionV>
              <wp:extent cx="4450080" cy="575945"/>
              <wp:effectExtent l="0" t="0" r="7620" b="0"/>
              <wp:wrapNone/>
              <wp:docPr id="110" name="Retângulo 110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43B1D3" id="Retângulo 110" o:spid="_x0000_s1026" style="position:absolute;margin-left:-83.7pt;margin-top:317.25pt;width:350.4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" fillcolor="#00798b [3204]" stroked="f" strokeweight="1pt"/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F63638B" wp14:editId="6B50C6E1">
              <wp:simplePos x="0" y="0"/>
              <wp:positionH relativeFrom="column">
                <wp:posOffset>-1075690</wp:posOffset>
              </wp:positionH>
              <wp:positionV relativeFrom="paragraph">
                <wp:posOffset>-500380</wp:posOffset>
              </wp:positionV>
              <wp:extent cx="4330700" cy="2358390"/>
              <wp:effectExtent l="0" t="0" r="0" b="3810"/>
              <wp:wrapNone/>
              <wp:docPr id="106" name="Retângulo 106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700" cy="235839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7EF27" id="Retângulo 106" o:spid="_x0000_s1026" style="position:absolute;margin-left:-84.7pt;margin-top:-39.4pt;width:341pt;height:185.7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" fillcolor="#333 [3215]" stroked="f" strokeweight="1pt"/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1ED9FA78" wp14:editId="14EA9529">
              <wp:simplePos x="0" y="0"/>
              <wp:positionH relativeFrom="column">
                <wp:posOffset>3244215</wp:posOffset>
              </wp:positionH>
              <wp:positionV relativeFrom="paragraph">
                <wp:posOffset>-499745</wp:posOffset>
              </wp:positionV>
              <wp:extent cx="3596005" cy="2357120"/>
              <wp:effectExtent l="0" t="0" r="4445" b="5080"/>
              <wp:wrapNone/>
              <wp:docPr id="107" name="Retângulo 107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3571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74476F" id="Retângulo 107" o:spid="_x0000_s1026" style="position:absolute;margin-left:255.45pt;margin-top:-39.35pt;width:283.15pt;height:185.6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" fillcolor="#00798b [3204]" stroked="f" strokeweight="1pt"/>
          </w:pict>
        </mc:Fallback>
      </mc:AlternateContent>
    </w:r>
    <w:r w:rsidR="00F2573A"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452EE42" wp14:editId="0B76D587">
              <wp:simplePos x="0" y="0"/>
              <wp:positionH relativeFrom="column">
                <wp:posOffset>3262630</wp:posOffset>
              </wp:positionH>
              <wp:positionV relativeFrom="paragraph">
                <wp:posOffset>1846580</wp:posOffset>
              </wp:positionV>
              <wp:extent cx="3577590" cy="577850"/>
              <wp:effectExtent l="0" t="0" r="3810" b="0"/>
              <wp:wrapNone/>
              <wp:docPr id="109" name="Retângulo 109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40DE9F" id="Retângulo 109" o:spid="_x0000_s1026" style="position:absolute;margin-left:256.9pt;margin-top:145.4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" fillcolor="#434343 [3206]" stroked="f" strokeweight="1pt"/>
          </w:pict>
        </mc:Fallback>
      </mc:AlternateContent>
    </w:r>
    <w:r w:rsidR="00F2573A"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EFC4DE3" wp14:editId="68EA4E78">
              <wp:simplePos x="0" y="0"/>
              <wp:positionH relativeFrom="column">
                <wp:posOffset>-1066165</wp:posOffset>
              </wp:positionH>
              <wp:positionV relativeFrom="paragraph">
                <wp:posOffset>1845945</wp:posOffset>
              </wp:positionV>
              <wp:extent cx="4450080" cy="577850"/>
              <wp:effectExtent l="0" t="0" r="7620" b="0"/>
              <wp:wrapNone/>
              <wp:docPr id="108" name="Retângulo 108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51AAB" id="Retângulo 108" o:spid="_x0000_s1026" style="position:absolute;margin-left:-83.95pt;margin-top:145.35pt;width:350.4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" fillcolor="#00798b [3204]" stroked="f" strokeweight="1pt"/>
          </w:pict>
        </mc:Fallback>
      </mc:AlternateContent>
    </w:r>
    <w:r w:rsidR="00F2573A"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DA527EF" wp14:editId="154C74F7">
              <wp:simplePos x="0" y="0"/>
              <wp:positionH relativeFrom="page">
                <wp:posOffset>-171450</wp:posOffset>
              </wp:positionH>
              <wp:positionV relativeFrom="page">
                <wp:posOffset>2675890</wp:posOffset>
              </wp:positionV>
              <wp:extent cx="4324985" cy="8265795"/>
              <wp:effectExtent l="0" t="0" r="0" b="1905"/>
              <wp:wrapNone/>
              <wp:docPr id="114" name="Retângulo 114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EB7E82" id="Retângulo 114" o:spid="_x0000_s1026" style="position:absolute;margin-left:-13.5pt;margin-top:210.7pt;width:340.55pt;height:650.85pt;z-index:-2516725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" fillcolor="white [3212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ListacomMarcadores"/>
    <w:lvl w:ilvl="0">
      <w:start w:val="1"/>
      <w:numFmt w:val="bullet"/>
      <w:pStyle w:val="Commarcadores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Commarcador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Commarcador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Commarcador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argrafodaLista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ListacomMarcadores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2A"/>
    <w:rsid w:val="00025D23"/>
    <w:rsid w:val="000407F5"/>
    <w:rsid w:val="00041F8A"/>
    <w:rsid w:val="00045F2E"/>
    <w:rsid w:val="00055BBC"/>
    <w:rsid w:val="00061041"/>
    <w:rsid w:val="00071629"/>
    <w:rsid w:val="00073BF3"/>
    <w:rsid w:val="00081B51"/>
    <w:rsid w:val="000C404A"/>
    <w:rsid w:val="000D3891"/>
    <w:rsid w:val="000F3FE2"/>
    <w:rsid w:val="00140582"/>
    <w:rsid w:val="00162614"/>
    <w:rsid w:val="00177BCB"/>
    <w:rsid w:val="00187680"/>
    <w:rsid w:val="00191B3D"/>
    <w:rsid w:val="001A313A"/>
    <w:rsid w:val="001B2271"/>
    <w:rsid w:val="001C6718"/>
    <w:rsid w:val="001C6C41"/>
    <w:rsid w:val="001C6CDD"/>
    <w:rsid w:val="00200FC4"/>
    <w:rsid w:val="00205E5B"/>
    <w:rsid w:val="00217454"/>
    <w:rsid w:val="002251C8"/>
    <w:rsid w:val="00293BB8"/>
    <w:rsid w:val="002A4A92"/>
    <w:rsid w:val="002D5478"/>
    <w:rsid w:val="002D6375"/>
    <w:rsid w:val="00364B5C"/>
    <w:rsid w:val="00373FC8"/>
    <w:rsid w:val="003B3A48"/>
    <w:rsid w:val="003C5242"/>
    <w:rsid w:val="003D593C"/>
    <w:rsid w:val="003E7783"/>
    <w:rsid w:val="00407C8E"/>
    <w:rsid w:val="00442A0E"/>
    <w:rsid w:val="00443C70"/>
    <w:rsid w:val="004B419A"/>
    <w:rsid w:val="004E6AB2"/>
    <w:rsid w:val="00500D1D"/>
    <w:rsid w:val="00535F87"/>
    <w:rsid w:val="00564622"/>
    <w:rsid w:val="0058312A"/>
    <w:rsid w:val="005B3227"/>
    <w:rsid w:val="005E0657"/>
    <w:rsid w:val="0066207C"/>
    <w:rsid w:val="006625C2"/>
    <w:rsid w:val="0066413D"/>
    <w:rsid w:val="006755BF"/>
    <w:rsid w:val="00690A2A"/>
    <w:rsid w:val="00696B3B"/>
    <w:rsid w:val="006B0F83"/>
    <w:rsid w:val="006C0673"/>
    <w:rsid w:val="006C75D7"/>
    <w:rsid w:val="006D71DB"/>
    <w:rsid w:val="00747832"/>
    <w:rsid w:val="007C04D8"/>
    <w:rsid w:val="007E5AAA"/>
    <w:rsid w:val="007E6083"/>
    <w:rsid w:val="0081316C"/>
    <w:rsid w:val="00855181"/>
    <w:rsid w:val="008559E1"/>
    <w:rsid w:val="008643BF"/>
    <w:rsid w:val="00893796"/>
    <w:rsid w:val="008A65BA"/>
    <w:rsid w:val="008B1112"/>
    <w:rsid w:val="008B4568"/>
    <w:rsid w:val="008D4A99"/>
    <w:rsid w:val="00914419"/>
    <w:rsid w:val="00935402"/>
    <w:rsid w:val="00962653"/>
    <w:rsid w:val="00962E61"/>
    <w:rsid w:val="00976E5A"/>
    <w:rsid w:val="009837D3"/>
    <w:rsid w:val="00986331"/>
    <w:rsid w:val="009A6420"/>
    <w:rsid w:val="009C7105"/>
    <w:rsid w:val="009E3575"/>
    <w:rsid w:val="00A47C0B"/>
    <w:rsid w:val="00AB7FE5"/>
    <w:rsid w:val="00AC1E5A"/>
    <w:rsid w:val="00AF67B1"/>
    <w:rsid w:val="00B87E22"/>
    <w:rsid w:val="00BA2D2C"/>
    <w:rsid w:val="00BA3E51"/>
    <w:rsid w:val="00BB3142"/>
    <w:rsid w:val="00BC4A4D"/>
    <w:rsid w:val="00C155FC"/>
    <w:rsid w:val="00C45D7E"/>
    <w:rsid w:val="00CA48B6"/>
    <w:rsid w:val="00CA5A37"/>
    <w:rsid w:val="00CB1D3C"/>
    <w:rsid w:val="00D06A78"/>
    <w:rsid w:val="00D666BB"/>
    <w:rsid w:val="00D8505D"/>
    <w:rsid w:val="00DD2020"/>
    <w:rsid w:val="00E00921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011FD"/>
    <w:rsid w:val="00F2573A"/>
    <w:rsid w:val="00F33ABD"/>
    <w:rsid w:val="00F34254"/>
    <w:rsid w:val="00F35998"/>
    <w:rsid w:val="00F50BC6"/>
    <w:rsid w:val="00F67FB6"/>
    <w:rsid w:val="00F908C3"/>
    <w:rsid w:val="00F90DFA"/>
    <w:rsid w:val="00FD552D"/>
    <w:rsid w:val="00FE2094"/>
    <w:rsid w:val="00FE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FDC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pt-PT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614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1C6718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A313A"/>
  </w:style>
  <w:style w:type="paragraph" w:styleId="Rodap">
    <w:name w:val="footer"/>
    <w:basedOn w:val="Normal"/>
    <w:link w:val="RodapChar"/>
    <w:uiPriority w:val="99"/>
    <w:semiHidden/>
    <w:rsid w:val="001C6718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A313A"/>
  </w:style>
  <w:style w:type="paragraph" w:styleId="Textodebalo">
    <w:name w:val="Balloon Text"/>
    <w:basedOn w:val="Normal"/>
    <w:link w:val="Textodebalo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A3E51"/>
    <w:rPr>
      <w:color w:val="808080"/>
    </w:rPr>
  </w:style>
  <w:style w:type="table" w:styleId="Tabelacomgrade">
    <w:name w:val="Table Grid"/>
    <w:basedOn w:val="Tabela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Fontepargpadro"/>
    <w:uiPriority w:val="99"/>
    <w:semiHidden/>
    <w:rsid w:val="000F3FE2"/>
    <w:rPr>
      <w:color w:val="0563C1" w:themeColor="hyperlink"/>
      <w:u w:val="single"/>
    </w:rPr>
  </w:style>
  <w:style w:type="character" w:customStyle="1" w:styleId="Menonoresolvida">
    <w:name w:val="Menção não resolvida"/>
    <w:basedOn w:val="Fontepargpadro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emEspaamento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grafodaLista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a">
    <w:name w:val="Date"/>
    <w:basedOn w:val="Normal"/>
    <w:next w:val="Normal"/>
    <w:link w:val="DataChar"/>
    <w:uiPriority w:val="99"/>
    <w:qFormat/>
    <w:rsid w:val="00162614"/>
    <w:rPr>
      <w:caps/>
      <w:color w:val="00798B" w:themeColor="accent1"/>
    </w:rPr>
  </w:style>
  <w:style w:type="character" w:customStyle="1" w:styleId="DataChar">
    <w:name w:val="Data Char"/>
    <w:basedOn w:val="Fontepargpadro"/>
    <w:link w:val="Data"/>
    <w:uiPriority w:val="99"/>
    <w:rsid w:val="00162614"/>
    <w:rPr>
      <w:caps/>
      <w:color w:val="00798B" w:themeColor="accent1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to1">
    <w:name w:val="Contato 1"/>
    <w:basedOn w:val="Normal"/>
    <w:link w:val="CaracteredeContato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to2">
    <w:name w:val="Contato 2"/>
    <w:basedOn w:val="Normal"/>
    <w:link w:val="CaracteredeContato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acteredeContato1">
    <w:name w:val="Caractere de Contato 1"/>
    <w:basedOn w:val="Fontepargpadro"/>
    <w:link w:val="Contato1"/>
    <w:uiPriority w:val="12"/>
    <w:rsid w:val="00162614"/>
    <w:rPr>
      <w:sz w:val="28"/>
      <w:lang w:val="en-US"/>
    </w:rPr>
  </w:style>
  <w:style w:type="paragraph" w:styleId="Commarcadores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acteredeContato2">
    <w:name w:val="Caractere de Contato 2"/>
    <w:basedOn w:val="Fontepargpadro"/>
    <w:link w:val="Contato2"/>
    <w:uiPriority w:val="12"/>
    <w:rsid w:val="00162614"/>
    <w:rPr>
      <w:color w:val="00798B" w:themeColor="accent1"/>
      <w:sz w:val="28"/>
      <w:lang w:val="en-US"/>
    </w:rPr>
  </w:style>
  <w:style w:type="numbering" w:customStyle="1" w:styleId="ListacomMarcadores">
    <w:name w:val="Lista com Marcadores"/>
    <w:uiPriority w:val="99"/>
    <w:rsid w:val="00373FC8"/>
    <w:pPr>
      <w:numPr>
        <w:numId w:val="3"/>
      </w:numPr>
    </w:pPr>
  </w:style>
  <w:style w:type="paragraph" w:styleId="Commarcador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felipedalbert" TargetMode="External"/><Relationship Id="rId18" Type="http://schemas.openxmlformats.org/officeDocument/2006/relationships/image" Target="media/image6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felipe-dalbert-9a1435227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_o1vg\AppData\Roaming\Microsoft\Templates\Curr&#237;culo%20com%20bloco%20de%20co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0413B6C9F748BF94194349C2BC40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E2929-BF9C-41C9-A489-2FEDCC59CFA1}"/>
      </w:docPartPr>
      <w:docPartBody>
        <w:p w:rsidR="00CB56EF" w:rsidRDefault="00412586">
          <w:pPr>
            <w:pStyle w:val="AB0413B6C9F748BF94194349C2BC405C"/>
          </w:pPr>
          <w:r w:rsidRPr="00A47C0B">
            <w:rPr>
              <w:noProof/>
              <w:lang w:bidi="pt-BR"/>
            </w:rPr>
            <w:t>CONTATO</w:t>
          </w:r>
        </w:p>
      </w:docPartBody>
    </w:docPart>
    <w:docPart>
      <w:docPartPr>
        <w:name w:val="241488811769442C85326FAA0F5B10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0B4906-676C-4B96-BEF6-380AA35A5DCB}"/>
      </w:docPartPr>
      <w:docPartBody>
        <w:p w:rsidR="00CB56EF" w:rsidRDefault="00412586">
          <w:pPr>
            <w:pStyle w:val="241488811769442C85326FAA0F5B10C3"/>
          </w:pPr>
          <w:r w:rsidRPr="00A47C0B">
            <w:rPr>
              <w:noProof/>
              <w:lang w:bidi="pt-BR"/>
            </w:rPr>
            <w:t>EXPERIÊNCIA</w:t>
          </w:r>
        </w:p>
      </w:docPartBody>
    </w:docPart>
    <w:docPart>
      <w:docPartPr>
        <w:name w:val="8AD4EB5A4BF1400B820752BBA94838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B1F3B4-2E11-4AC0-B596-2E04710C0472}"/>
      </w:docPartPr>
      <w:docPartBody>
        <w:p w:rsidR="00CB56EF" w:rsidRDefault="00412586">
          <w:pPr>
            <w:pStyle w:val="8AD4EB5A4BF1400B820752BBA9483814"/>
          </w:pPr>
          <w:r w:rsidRPr="00A47C0B">
            <w:rPr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6C93"/>
    <w:multiLevelType w:val="multilevel"/>
    <w:tmpl w:val="0DFA88B4"/>
    <w:styleLink w:val="ListacomMarcadores"/>
    <w:lvl w:ilvl="0">
      <w:start w:val="1"/>
      <w:numFmt w:val="bullet"/>
      <w:pStyle w:val="Commarcadores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Commarcador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Commarcador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Commarcador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ListacomMarcadores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0C"/>
    <w:rsid w:val="000D5386"/>
    <w:rsid w:val="0014086A"/>
    <w:rsid w:val="00360402"/>
    <w:rsid w:val="00412586"/>
    <w:rsid w:val="0054280C"/>
    <w:rsid w:val="006C0A76"/>
    <w:rsid w:val="007A601E"/>
    <w:rsid w:val="00AF2362"/>
    <w:rsid w:val="00CB56EF"/>
    <w:rsid w:val="00FA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4280C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472C4" w:themeColor="accent5"/>
      <w:sz w:val="2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205BB2B3F3485B9D0E0A3D39F10722">
    <w:name w:val="CA205BB2B3F3485B9D0E0A3D39F10722"/>
  </w:style>
  <w:style w:type="paragraph" w:customStyle="1" w:styleId="2B402416E53644889D8A772C82696D57">
    <w:name w:val="2B402416E53644889D8A772C82696D57"/>
  </w:style>
  <w:style w:type="paragraph" w:customStyle="1" w:styleId="CB41B519E9A44E1BAA4343C2D4E3ACEC">
    <w:name w:val="CB41B519E9A44E1BAA4343C2D4E3ACEC"/>
  </w:style>
  <w:style w:type="paragraph" w:customStyle="1" w:styleId="04F833DADAD7424A8DA53FC9A956225E">
    <w:name w:val="04F833DADAD7424A8DA53FC9A956225E"/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2B7E5945316D4381925C37A25F18B995">
    <w:name w:val="2B7E5945316D4381925C37A25F18B995"/>
  </w:style>
  <w:style w:type="paragraph" w:customStyle="1" w:styleId="990EB54E7E3F4C4FB36800CF9E1C5E5C">
    <w:name w:val="990EB54E7E3F4C4FB36800CF9E1C5E5C"/>
  </w:style>
  <w:style w:type="paragraph" w:customStyle="1" w:styleId="AB0413B6C9F748BF94194349C2BC405C">
    <w:name w:val="AB0413B6C9F748BF94194349C2BC405C"/>
  </w:style>
  <w:style w:type="paragraph" w:customStyle="1" w:styleId="6BFE7BE66633413BBB7321E045523743">
    <w:name w:val="6BFE7BE66633413BBB7321E045523743"/>
  </w:style>
  <w:style w:type="paragraph" w:customStyle="1" w:styleId="71A2C6CC66BF479AB2CA72C0976CF5D8">
    <w:name w:val="71A2C6CC66BF479AB2CA72C0976CF5D8"/>
  </w:style>
  <w:style w:type="paragraph" w:customStyle="1" w:styleId="E798AFAEE14440F6822263F51DADAF1E">
    <w:name w:val="E798AFAEE14440F6822263F51DADAF1E"/>
  </w:style>
  <w:style w:type="paragraph" w:customStyle="1" w:styleId="BB306E20D74B4057ADA5B2CF8204AD8B">
    <w:name w:val="BB306E20D74B4057ADA5B2CF8204AD8B"/>
  </w:style>
  <w:style w:type="paragraph" w:customStyle="1" w:styleId="33DAD848661C4478BE5BC20686BC7C2F">
    <w:name w:val="33DAD848661C4478BE5BC20686BC7C2F"/>
  </w:style>
  <w:style w:type="paragraph" w:customStyle="1" w:styleId="241488811769442C85326FAA0F5B10C3">
    <w:name w:val="241488811769442C85326FAA0F5B10C3"/>
  </w:style>
  <w:style w:type="paragraph" w:customStyle="1" w:styleId="8AD4EB5A4BF1400B820752BBA9483814">
    <w:name w:val="8AD4EB5A4BF1400B820752BBA9483814"/>
  </w:style>
  <w:style w:type="paragraph" w:customStyle="1" w:styleId="CF93A1FDAE7B4895BA13E843657E3747">
    <w:name w:val="CF93A1FDAE7B4895BA13E843657E3747"/>
  </w:style>
  <w:style w:type="paragraph" w:customStyle="1" w:styleId="8737A6CACA1946B7B282C179DC5B38BA">
    <w:name w:val="8737A6CACA1946B7B282C179DC5B38BA"/>
  </w:style>
  <w:style w:type="paragraph" w:customStyle="1" w:styleId="7F05A8E0FCCD49A095897906E9245231">
    <w:name w:val="7F05A8E0FCCD49A095897906E9245231"/>
  </w:style>
  <w:style w:type="paragraph" w:styleId="Commarcadores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5B9BD5" w:themeColor="accent1"/>
      <w:sz w:val="28"/>
      <w:szCs w:val="18"/>
      <w:lang w:val="en-US" w:eastAsia="en-US"/>
    </w:rPr>
  </w:style>
  <w:style w:type="paragraph" w:styleId="Commarcadores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Commarcadores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Commarcadores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Commarcadores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numbering" w:customStyle="1" w:styleId="ListacomMarcadores">
    <w:name w:val="Lista com Marcadores"/>
    <w:uiPriority w:val="99"/>
    <w:pPr>
      <w:numPr>
        <w:numId w:val="1"/>
      </w:numPr>
    </w:pPr>
  </w:style>
  <w:style w:type="paragraph" w:customStyle="1" w:styleId="A3A4E8A3D91349749E8349F2C9AED89C">
    <w:name w:val="A3A4E8A3D91349749E8349F2C9AED89C"/>
  </w:style>
  <w:style w:type="character" w:customStyle="1" w:styleId="Ttulo4Char">
    <w:name w:val="Título 4 Char"/>
    <w:basedOn w:val="Fontepargpadro"/>
    <w:link w:val="Ttulo4"/>
    <w:uiPriority w:val="9"/>
    <w:rsid w:val="0054280C"/>
    <w:rPr>
      <w:rFonts w:eastAsiaTheme="majorEastAsia" w:cstheme="majorBidi"/>
      <w:b/>
      <w:iCs/>
      <w:color w:val="4472C4" w:themeColor="accent5"/>
      <w:sz w:val="28"/>
      <w:szCs w:val="18"/>
      <w:lang w:val="en-US" w:eastAsia="en-US"/>
    </w:rPr>
  </w:style>
  <w:style w:type="paragraph" w:customStyle="1" w:styleId="11ADD0ED5E2449B4B12C56D5A88D0C12">
    <w:name w:val="11ADD0ED5E2449B4B12C56D5A88D0C12"/>
  </w:style>
  <w:style w:type="paragraph" w:customStyle="1" w:styleId="D0A540B676C84EB0A27A45F61C977D75">
    <w:name w:val="D0A540B676C84EB0A27A45F61C977D75"/>
  </w:style>
  <w:style w:type="paragraph" w:customStyle="1" w:styleId="E01B7B9363F34368865B8E0AE7D24583">
    <w:name w:val="E01B7B9363F34368865B8E0AE7D24583"/>
  </w:style>
  <w:style w:type="paragraph" w:customStyle="1" w:styleId="58F659A1F60A444C8B540CF14AB2867D">
    <w:name w:val="58F659A1F60A444C8B540CF14AB2867D"/>
  </w:style>
  <w:style w:type="paragraph" w:customStyle="1" w:styleId="247A5030F1A141D6B26DA34DC1F82D2F">
    <w:name w:val="247A5030F1A141D6B26DA34DC1F82D2F"/>
  </w:style>
  <w:style w:type="paragraph" w:customStyle="1" w:styleId="A8F2BE68E56F4D909D3343FFF9B6BD13">
    <w:name w:val="A8F2BE68E56F4D909D3343FFF9B6BD13"/>
  </w:style>
  <w:style w:type="paragraph" w:customStyle="1" w:styleId="27E22A12BFC34EFE90948095571328FC">
    <w:name w:val="27E22A12BFC34EFE90948095571328FC"/>
  </w:style>
  <w:style w:type="paragraph" w:customStyle="1" w:styleId="51FA40EA5E26439BA59A98F927C79319">
    <w:name w:val="51FA40EA5E26439BA59A98F927C79319"/>
  </w:style>
  <w:style w:type="paragraph" w:styleId="Data">
    <w:name w:val="Date"/>
    <w:basedOn w:val="Normal"/>
    <w:next w:val="Normal"/>
    <w:link w:val="DataChar"/>
    <w:uiPriority w:val="99"/>
    <w:qFormat/>
    <w:rsid w:val="0054280C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  <w:lang w:val="en-US" w:eastAsia="en-US"/>
    </w:rPr>
  </w:style>
  <w:style w:type="character" w:customStyle="1" w:styleId="DataChar">
    <w:name w:val="Data Char"/>
    <w:basedOn w:val="Fontepargpadro"/>
    <w:link w:val="Data"/>
    <w:uiPriority w:val="99"/>
    <w:rsid w:val="0054280C"/>
    <w:rPr>
      <w:rFonts w:eastAsiaTheme="minorHAnsi"/>
      <w:caps/>
      <w:color w:val="5B9BD5" w:themeColor="accent1"/>
      <w:sz w:val="18"/>
      <w:szCs w:val="18"/>
      <w:lang w:val="en-US" w:eastAsia="en-US"/>
    </w:rPr>
  </w:style>
  <w:style w:type="paragraph" w:customStyle="1" w:styleId="826B1566C72F498F854AD117AC8817EC">
    <w:name w:val="826B1566C72F498F854AD117AC8817EC"/>
  </w:style>
  <w:style w:type="paragraph" w:customStyle="1" w:styleId="6C9C89CB74A84AD08BEA516B89F56BAA">
    <w:name w:val="6C9C89CB74A84AD08BEA516B89F56BAA"/>
  </w:style>
  <w:style w:type="paragraph" w:customStyle="1" w:styleId="87A0DC301D2B4189B91D2A5E5E8408E4">
    <w:name w:val="87A0DC301D2B4189B91D2A5E5E8408E4"/>
  </w:style>
  <w:style w:type="paragraph" w:customStyle="1" w:styleId="2FDD16162FE64F6DB797E2C521CFD4D6">
    <w:name w:val="2FDD16162FE64F6DB797E2C521CFD4D6"/>
  </w:style>
  <w:style w:type="paragraph" w:customStyle="1" w:styleId="309014268FDA4B5DB37B038E3F804955">
    <w:name w:val="309014268FDA4B5DB37B038E3F804955"/>
  </w:style>
  <w:style w:type="paragraph" w:customStyle="1" w:styleId="B360E82ED52E422F87A20BE1804E3E85">
    <w:name w:val="B360E82ED52E422F87A20BE1804E3E85"/>
    <w:rsid w:val="0054280C"/>
  </w:style>
  <w:style w:type="paragraph" w:customStyle="1" w:styleId="9D28FA195BB2460FBA967DFEC26B6505">
    <w:name w:val="9D28FA195BB2460FBA967DFEC26B6505"/>
    <w:rsid w:val="0054280C"/>
  </w:style>
  <w:style w:type="paragraph" w:customStyle="1" w:styleId="F8FBB22DBB294EB5BD5F065887822512">
    <w:name w:val="F8FBB22DBB294EB5BD5F065887822512"/>
    <w:rsid w:val="0054280C"/>
  </w:style>
  <w:style w:type="paragraph" w:customStyle="1" w:styleId="D1BAB9FCB4C74B959D66B8C35205AF07">
    <w:name w:val="D1BAB9FCB4C74B959D66B8C35205AF07"/>
    <w:rsid w:val="0054280C"/>
  </w:style>
  <w:style w:type="paragraph" w:customStyle="1" w:styleId="C59B5DFC0CFB4A2CB03F474DEE964A78">
    <w:name w:val="C59B5DFC0CFB4A2CB03F474DEE964A78"/>
    <w:rsid w:val="0054280C"/>
  </w:style>
  <w:style w:type="paragraph" w:customStyle="1" w:styleId="6B9E036A556B4B00A5B978A69273A470">
    <w:name w:val="6B9E036A556B4B00A5B978A69273A470"/>
    <w:rsid w:val="0054280C"/>
  </w:style>
  <w:style w:type="paragraph" w:customStyle="1" w:styleId="1A9D149AB57140AE857FC20EBEF57DD8">
    <w:name w:val="1A9D149AB57140AE857FC20EBEF57DD8"/>
    <w:rsid w:val="0054280C"/>
  </w:style>
  <w:style w:type="paragraph" w:customStyle="1" w:styleId="1F1877A661024C4DA6E237ACB49A6DD4">
    <w:name w:val="1F1877A661024C4DA6E237ACB49A6DD4"/>
    <w:rsid w:val="0054280C"/>
  </w:style>
  <w:style w:type="paragraph" w:customStyle="1" w:styleId="2D3D16CEF1304756B714B78343BEFAB0">
    <w:name w:val="2D3D16CEF1304756B714B78343BEFAB0"/>
    <w:rsid w:val="0054280C"/>
  </w:style>
  <w:style w:type="paragraph" w:customStyle="1" w:styleId="B8F22E83503B4F0E9BD7132A9C97D388">
    <w:name w:val="B8F22E83503B4F0E9BD7132A9C97D388"/>
    <w:rsid w:val="0054280C"/>
  </w:style>
  <w:style w:type="paragraph" w:customStyle="1" w:styleId="7B06EE4C727E440BB13332C05F66BA78">
    <w:name w:val="7B06EE4C727E440BB13332C05F66BA78"/>
    <w:rsid w:val="00542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com bloco de cores</Template>
  <TotalTime>0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2022-01-26T20:34:00Z</dcterms:created>
  <dcterms:modified xsi:type="dcterms:W3CDTF">2022-02-03T23:56:00Z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